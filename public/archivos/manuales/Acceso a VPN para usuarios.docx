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7E1" w:rsidRPr="00B1227E" w:rsidRDefault="009117E1">
      <w:pPr>
        <w:rPr>
          <w:rFonts w:ascii="Arial" w:hAnsi="Arial" w:cs="Arial"/>
          <w:b/>
          <w:sz w:val="24"/>
          <w:szCs w:val="24"/>
        </w:rPr>
      </w:pPr>
    </w:p>
    <w:p w:rsidR="00D71807" w:rsidRPr="00B1227E" w:rsidRDefault="00D71807">
      <w:pPr>
        <w:rPr>
          <w:rFonts w:ascii="Arial" w:hAnsi="Arial" w:cs="Arial"/>
          <w:b/>
          <w:sz w:val="24"/>
          <w:szCs w:val="24"/>
        </w:rPr>
      </w:pPr>
    </w:p>
    <w:p w:rsidR="00B23276" w:rsidRPr="00B1227E" w:rsidRDefault="00646D2E" w:rsidP="00725556">
      <w:pPr>
        <w:jc w:val="center"/>
        <w:rPr>
          <w:rFonts w:ascii="Arial" w:hAnsi="Arial" w:cs="Arial"/>
          <w:b/>
          <w:sz w:val="24"/>
          <w:szCs w:val="24"/>
        </w:rPr>
      </w:pPr>
      <w:r w:rsidRPr="00B1227E">
        <w:rPr>
          <w:rFonts w:ascii="Arial" w:hAnsi="Arial" w:cs="Arial"/>
          <w:b/>
          <w:sz w:val="24"/>
          <w:szCs w:val="24"/>
        </w:rPr>
        <w:object w:dxaOrig="11790" w:dyaOrig="3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95.25pt" o:ole="">
            <v:imagedata r:id="rId7" o:title=""/>
          </v:shape>
          <o:OLEObject Type="Embed" ProgID="Imaging.Document" ShapeID="_x0000_i1025" DrawAspect="Content" ObjectID="_1515318781" r:id="rId8"/>
        </w:object>
      </w:r>
    </w:p>
    <w:p w:rsidR="00646D2E" w:rsidRPr="00B1227E" w:rsidRDefault="00646D2E" w:rsidP="00646D2E">
      <w:pPr>
        <w:rPr>
          <w:rFonts w:ascii="Arial" w:hAnsi="Arial" w:cs="Arial"/>
          <w:b/>
          <w:sz w:val="24"/>
          <w:szCs w:val="24"/>
        </w:rPr>
      </w:pPr>
    </w:p>
    <w:p w:rsidR="00272A11" w:rsidRPr="00B1227E" w:rsidRDefault="00272A11" w:rsidP="00646D2E">
      <w:pPr>
        <w:jc w:val="center"/>
        <w:rPr>
          <w:rFonts w:ascii="Arial" w:hAnsi="Arial" w:cs="Arial"/>
          <w:b/>
          <w:sz w:val="50"/>
          <w:szCs w:val="50"/>
        </w:rPr>
      </w:pPr>
    </w:p>
    <w:p w:rsidR="00B23276" w:rsidRPr="0051154F" w:rsidRDefault="00372660" w:rsidP="0051154F">
      <w:pPr>
        <w:jc w:val="center"/>
        <w:rPr>
          <w:rFonts w:ascii="Arial" w:hAnsi="Arial" w:cs="Arial"/>
          <w:b/>
          <w:sz w:val="50"/>
          <w:szCs w:val="50"/>
        </w:rPr>
      </w:pPr>
      <w:r>
        <w:rPr>
          <w:rFonts w:ascii="Arial" w:hAnsi="Arial" w:cs="Arial"/>
          <w:b/>
          <w:sz w:val="50"/>
          <w:szCs w:val="50"/>
        </w:rPr>
        <w:t>Acceso a VPN para usuarios</w:t>
      </w:r>
    </w:p>
    <w:p w:rsidR="00272A11" w:rsidRPr="00B1227E" w:rsidRDefault="00272A11" w:rsidP="00B23276">
      <w:pPr>
        <w:rPr>
          <w:rFonts w:ascii="Arial" w:hAnsi="Arial" w:cs="Arial"/>
          <w:b/>
          <w:sz w:val="24"/>
          <w:szCs w:val="24"/>
        </w:rPr>
      </w:pPr>
    </w:p>
    <w:p w:rsidR="00B23276" w:rsidRPr="00B1227E" w:rsidRDefault="00B23276" w:rsidP="00B23276">
      <w:pPr>
        <w:rPr>
          <w:rFonts w:ascii="Arial" w:hAnsi="Arial" w:cs="Arial"/>
          <w:b/>
          <w:sz w:val="24"/>
          <w:szCs w:val="24"/>
        </w:rPr>
      </w:pPr>
    </w:p>
    <w:p w:rsidR="00B23276" w:rsidRPr="00B1227E" w:rsidRDefault="00B23276" w:rsidP="00B23276">
      <w:pPr>
        <w:rPr>
          <w:rFonts w:ascii="Arial" w:hAnsi="Arial" w:cs="Arial"/>
          <w:b/>
          <w:sz w:val="24"/>
          <w:szCs w:val="24"/>
        </w:rPr>
      </w:pPr>
    </w:p>
    <w:tbl>
      <w:tblPr>
        <w:tblStyle w:val="Tablaconcuadrcula"/>
        <w:tblW w:w="0" w:type="auto"/>
        <w:tblLook w:val="04A0" w:firstRow="1" w:lastRow="0" w:firstColumn="1" w:lastColumn="0" w:noHBand="0" w:noVBand="1"/>
      </w:tblPr>
      <w:tblGrid>
        <w:gridCol w:w="2942"/>
        <w:gridCol w:w="2943"/>
        <w:gridCol w:w="2943"/>
      </w:tblGrid>
      <w:tr w:rsidR="000667EE" w:rsidRPr="00B1227E" w:rsidTr="000667EE">
        <w:tc>
          <w:tcPr>
            <w:tcW w:w="2992" w:type="dxa"/>
          </w:tcPr>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51154F" w:rsidP="00B23276">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196215</wp:posOffset>
                      </wp:positionH>
                      <wp:positionV relativeFrom="paragraph">
                        <wp:posOffset>95250</wp:posOffset>
                      </wp:positionV>
                      <wp:extent cx="1390650" cy="247650"/>
                      <wp:effectExtent l="0" t="0" r="0" b="635"/>
                      <wp:wrapNone/>
                      <wp:docPr id="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8F" w:rsidRDefault="009A278F" w:rsidP="000667EE">
                                  <w:pPr>
                                    <w:jc w:val="center"/>
                                  </w:pPr>
                                  <w:r>
                                    <w:t>Elaboración.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5.45pt;margin-top:7.5pt;width:109.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mVXswIAALo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" filled="f" stroked="f">
                      <v:textbox>
                        <w:txbxContent>
                          <w:p w:rsidR="009A278F" w:rsidRDefault="009A278F" w:rsidP="000667EE">
                            <w:pPr>
                              <w:jc w:val="center"/>
                            </w:pPr>
                            <w:r>
                              <w:t>Elaboración.</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58240" behindDoc="0" locked="0" layoutInCell="1" allowOverlap="1">
                      <wp:simplePos x="0" y="0"/>
                      <wp:positionH relativeFrom="column">
                        <wp:posOffset>91440</wp:posOffset>
                      </wp:positionH>
                      <wp:positionV relativeFrom="paragraph">
                        <wp:posOffset>8890</wp:posOffset>
                      </wp:positionV>
                      <wp:extent cx="1600200" cy="635"/>
                      <wp:effectExtent l="9525" t="8255" r="9525" b="1016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C114AC" id="_x0000_t32" coordsize="21600,21600" o:spt="32" o:oned="t" path="m,l21600,21600e" filled="f">
                      <v:path arrowok="t" fillok="f" o:connecttype="none"/>
                      <o:lock v:ext="edit" shapetype="t"/>
                    </v:shapetype>
                    <v:shape id="AutoShape 2" o:spid="_x0000_s1026" type="#_x0000_t32" style="position:absolute;margin-left:7.2pt;margin-top:.7pt;width:126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"/>
                  </w:pict>
                </mc:Fallback>
              </mc:AlternateContent>
            </w: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p w:rsidR="000667EE" w:rsidRPr="00B1227E" w:rsidRDefault="000667EE" w:rsidP="00B23276">
            <w:pPr>
              <w:rPr>
                <w:rFonts w:ascii="Arial" w:hAnsi="Arial" w:cs="Arial"/>
                <w:b/>
                <w:sz w:val="24"/>
                <w:szCs w:val="24"/>
              </w:rPr>
            </w:pPr>
          </w:p>
        </w:tc>
        <w:tc>
          <w:tcPr>
            <w:tcW w:w="2993" w:type="dxa"/>
          </w:tcPr>
          <w:p w:rsidR="000667EE" w:rsidRPr="00B1227E" w:rsidRDefault="0051154F" w:rsidP="00B23276">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86995</wp:posOffset>
                      </wp:positionH>
                      <wp:positionV relativeFrom="paragraph">
                        <wp:posOffset>1211580</wp:posOffset>
                      </wp:positionV>
                      <wp:extent cx="1600200" cy="635"/>
                      <wp:effectExtent l="9525" t="12700" r="9525" b="5715"/>
                      <wp:wrapNone/>
                      <wp:docPr id="3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379024" id="AutoShape 4" o:spid="_x0000_s1026" type="#_x0000_t32" style="position:absolute;margin-left:6.85pt;margin-top:95.4pt;width:126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ijfIA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"/>
                  </w:pict>
                </mc:Fallback>
              </mc:AlternateContent>
            </w:r>
            <w:r>
              <w:rPr>
                <w:rFonts w:ascii="Arial" w:hAnsi="Arial" w:cs="Arial"/>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191770</wp:posOffset>
                      </wp:positionH>
                      <wp:positionV relativeFrom="paragraph">
                        <wp:posOffset>1296035</wp:posOffset>
                      </wp:positionV>
                      <wp:extent cx="1390650" cy="247650"/>
                      <wp:effectExtent l="0" t="1905"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8F" w:rsidRDefault="009A278F" w:rsidP="000667EE">
                                  <w:pPr>
                                    <w:jc w:val="center"/>
                                  </w:pPr>
                                  <w:r>
                                    <w:t>Revisión.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5.1pt;margin-top:102.05pt;width:109.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NI1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" filled="f" stroked="f">
                      <v:textbox>
                        <w:txbxContent>
                          <w:p w:rsidR="009A278F" w:rsidRDefault="009A278F" w:rsidP="000667EE">
                            <w:pPr>
                              <w:jc w:val="center"/>
                            </w:pPr>
                            <w:r>
                              <w:t>Revisión.</w:t>
                            </w:r>
                          </w:p>
                        </w:txbxContent>
                      </v:textbox>
                    </v:shape>
                  </w:pict>
                </mc:Fallback>
              </mc:AlternateContent>
            </w:r>
          </w:p>
        </w:tc>
        <w:tc>
          <w:tcPr>
            <w:tcW w:w="2993" w:type="dxa"/>
          </w:tcPr>
          <w:p w:rsidR="000667EE" w:rsidRPr="00B1227E" w:rsidRDefault="0051154F" w:rsidP="00B23276">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167640</wp:posOffset>
                      </wp:positionH>
                      <wp:positionV relativeFrom="paragraph">
                        <wp:posOffset>1285875</wp:posOffset>
                      </wp:positionV>
                      <wp:extent cx="1390650" cy="247650"/>
                      <wp:effectExtent l="0" t="1270" r="0" b="0"/>
                      <wp:wrapNone/>
                      <wp:docPr id="2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278F" w:rsidRDefault="009A278F" w:rsidP="000667EE">
                                  <w:pPr>
                                    <w:jc w:val="center"/>
                                  </w:pPr>
                                  <w:proofErr w:type="spellStart"/>
                                  <w:r>
                                    <w:t>Vo</w:t>
                                  </w:r>
                                  <w:r w:rsidR="00581388">
                                    <w:t>.</w:t>
                                  </w:r>
                                  <w:r>
                                    <w:t>Bo</w:t>
                                  </w:r>
                                  <w:proofErr w:type="spell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3.2pt;margin-top:101.25pt;width:109.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JQtgIAAME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" filled="f" stroked="f">
                      <v:textbox>
                        <w:txbxContent>
                          <w:p w:rsidR="009A278F" w:rsidRDefault="009A278F" w:rsidP="000667EE">
                            <w:pPr>
                              <w:jc w:val="center"/>
                            </w:pPr>
                            <w:proofErr w:type="spellStart"/>
                            <w:r>
                              <w:t>Vo</w:t>
                            </w:r>
                            <w:r w:rsidR="00581388">
                              <w:t>.</w:t>
                            </w:r>
                            <w:r>
                              <w:t>Bo</w:t>
                            </w:r>
                            <w:proofErr w:type="spellEnd"/>
                            <w:r>
                              <w:t>.</w:t>
                            </w:r>
                          </w:p>
                        </w:txbxContent>
                      </v:textbox>
                    </v:shape>
                  </w:pict>
                </mc:Fallback>
              </mc:AlternateContent>
            </w:r>
            <w:r>
              <w:rPr>
                <w:rFonts w:ascii="Arial" w:hAnsi="Arial" w:cs="Arial"/>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62865</wp:posOffset>
                      </wp:positionH>
                      <wp:positionV relativeFrom="paragraph">
                        <wp:posOffset>1201420</wp:posOffset>
                      </wp:positionV>
                      <wp:extent cx="1600200" cy="635"/>
                      <wp:effectExtent l="9525" t="12065" r="9525" b="6350"/>
                      <wp:wrapNone/>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92F14" id="AutoShape 6" o:spid="_x0000_s1026" type="#_x0000_t32" style="position:absolute;margin-left:4.95pt;margin-top:94.6pt;width:126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wWHwIAAD4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"/>
                  </w:pict>
                </mc:Fallback>
              </mc:AlternateContent>
            </w:r>
          </w:p>
        </w:tc>
      </w:tr>
    </w:tbl>
    <w:p w:rsidR="007D4570" w:rsidRDefault="007D4570" w:rsidP="0051154F"/>
    <w:p w:rsidR="007D4570" w:rsidRDefault="007D4570" w:rsidP="007D4570"/>
    <w:p w:rsidR="007D4570" w:rsidRDefault="007D4570" w:rsidP="007D4570">
      <w:pPr>
        <w:tabs>
          <w:tab w:val="left" w:pos="2316"/>
        </w:tabs>
      </w:pPr>
      <w:r>
        <w:tab/>
      </w:r>
    </w:p>
    <w:p w:rsidR="00725556" w:rsidRDefault="00725556">
      <w:r>
        <w:br w:type="page"/>
      </w:r>
    </w:p>
    <w:p w:rsidR="009B128F" w:rsidRDefault="009B128F" w:rsidP="009B128F">
      <w:pPr>
        <w:jc w:val="both"/>
      </w:pPr>
    </w:p>
    <w:p w:rsidR="009B128F" w:rsidRDefault="009B128F" w:rsidP="009B128F">
      <w:pPr>
        <w:jc w:val="both"/>
      </w:pPr>
      <w:r>
        <w:t>Damos doble clic en el siguiente icono.</w:t>
      </w:r>
    </w:p>
    <w:p w:rsidR="009B128F" w:rsidRDefault="009B128F" w:rsidP="009B128F">
      <w:pPr>
        <w:jc w:val="both"/>
      </w:pPr>
      <w:r>
        <w:rPr>
          <w:noProof/>
        </w:rPr>
        <w:drawing>
          <wp:inline distT="0" distB="0" distL="0" distR="0" wp14:anchorId="008DE559" wp14:editId="5EA439C2">
            <wp:extent cx="1457325" cy="1143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1143000"/>
                    </a:xfrm>
                    <a:prstGeom prst="rect">
                      <a:avLst/>
                    </a:prstGeom>
                  </pic:spPr>
                </pic:pic>
              </a:graphicData>
            </a:graphic>
          </wp:inline>
        </w:drawing>
      </w:r>
      <w:r>
        <w:t xml:space="preserve"> </w:t>
      </w:r>
    </w:p>
    <w:p w:rsidR="009B128F" w:rsidRDefault="009B128F" w:rsidP="009B128F">
      <w:pPr>
        <w:jc w:val="both"/>
      </w:pPr>
    </w:p>
    <w:p w:rsidR="009B128F" w:rsidRDefault="009B128F" w:rsidP="009B128F">
      <w:pPr>
        <w:jc w:val="both"/>
      </w:pPr>
      <w:r>
        <w:rPr>
          <w:noProof/>
        </w:rPr>
        <w:drawing>
          <wp:inline distT="0" distB="0" distL="0" distR="0" wp14:anchorId="5D48AAAE" wp14:editId="47C8CD65">
            <wp:extent cx="2209800" cy="3048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9800" cy="304800"/>
                    </a:xfrm>
                    <a:prstGeom prst="rect">
                      <a:avLst/>
                    </a:prstGeom>
                  </pic:spPr>
                </pic:pic>
              </a:graphicData>
            </a:graphic>
          </wp:inline>
        </w:drawing>
      </w:r>
    </w:p>
    <w:p w:rsidR="009B128F" w:rsidRDefault="009B128F" w:rsidP="009B128F">
      <w:pPr>
        <w:jc w:val="both"/>
      </w:pPr>
      <w:r>
        <w:t>En el candado que nos aparece en la barra de tareas damos clic derecho conectar</w:t>
      </w:r>
    </w:p>
    <w:p w:rsidR="009B128F" w:rsidRDefault="009B128F" w:rsidP="009B128F">
      <w:pPr>
        <w:jc w:val="both"/>
      </w:pPr>
      <w:r>
        <w:rPr>
          <w:noProof/>
        </w:rPr>
        <w:drawing>
          <wp:inline distT="0" distB="0" distL="0" distR="0" wp14:anchorId="7D7C8304" wp14:editId="2CBB1CCD">
            <wp:extent cx="2762636" cy="307700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1.png"/>
                    <pic:cNvPicPr/>
                  </pic:nvPicPr>
                  <pic:blipFill>
                    <a:blip r:embed="rId11">
                      <a:extLst>
                        <a:ext uri="{28A0092B-C50C-407E-A947-70E740481C1C}">
                          <a14:useLocalDpi xmlns:a14="http://schemas.microsoft.com/office/drawing/2010/main" val="0"/>
                        </a:ext>
                      </a:extLst>
                    </a:blip>
                    <a:stretch>
                      <a:fillRect/>
                    </a:stretch>
                  </pic:blipFill>
                  <pic:spPr>
                    <a:xfrm>
                      <a:off x="0" y="0"/>
                      <a:ext cx="2762636" cy="3077004"/>
                    </a:xfrm>
                    <a:prstGeom prst="rect">
                      <a:avLst/>
                    </a:prstGeom>
                  </pic:spPr>
                </pic:pic>
              </a:graphicData>
            </a:graphic>
          </wp:inline>
        </w:drawing>
      </w:r>
    </w:p>
    <w:p w:rsidR="009B128F" w:rsidRDefault="009B128F" w:rsidP="009B128F">
      <w:pPr>
        <w:jc w:val="both"/>
      </w:pPr>
      <w:r>
        <w:t xml:space="preserve"> Después de dar clic para conectar la vpn nos mostrara la siguiente ventana </w:t>
      </w:r>
    </w:p>
    <w:p w:rsidR="009B128F" w:rsidRDefault="009B128F" w:rsidP="009B128F">
      <w:pPr>
        <w:jc w:val="both"/>
      </w:pPr>
      <w:r>
        <w:rPr>
          <w:noProof/>
        </w:rPr>
        <w:lastRenderedPageBreak/>
        <w:drawing>
          <wp:inline distT="0" distB="0" distL="0" distR="0" wp14:anchorId="214CB120" wp14:editId="1633EB80">
            <wp:extent cx="5172075" cy="294322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2943225"/>
                    </a:xfrm>
                    <a:prstGeom prst="rect">
                      <a:avLst/>
                    </a:prstGeom>
                  </pic:spPr>
                </pic:pic>
              </a:graphicData>
            </a:graphic>
          </wp:inline>
        </w:drawing>
      </w:r>
    </w:p>
    <w:p w:rsidR="009B128F" w:rsidRDefault="009B128F" w:rsidP="009B128F">
      <w:pPr>
        <w:jc w:val="both"/>
      </w:pPr>
      <w:r>
        <w:t>En esta ventana nos pedirá un usuario y contraseña e</w:t>
      </w:r>
      <w:r w:rsidR="000F1987">
        <w:t>n este caso el usuarios</w:t>
      </w:r>
      <w:r>
        <w:t xml:space="preserve"> y la contraseña que se </w:t>
      </w:r>
      <w:r w:rsidR="000F1987">
        <w:t xml:space="preserve">le asignó a este  </w:t>
      </w:r>
      <w:bookmarkStart w:id="0" w:name="_GoBack"/>
      <w:bookmarkEnd w:id="0"/>
      <w:r w:rsidR="000F1987">
        <w:t>usuario nos</w:t>
      </w:r>
      <w:r>
        <w:t xml:space="preserve"> loguemos.</w:t>
      </w:r>
    </w:p>
    <w:p w:rsidR="009B128F" w:rsidRDefault="009B128F" w:rsidP="009B128F">
      <w:pPr>
        <w:jc w:val="both"/>
      </w:pPr>
      <w:r>
        <w:t>Después de que entramos con las credenciales asignadas el candadito de la vpn se pondrá en color verde y esto nos indicara que ya está conectada.</w:t>
      </w:r>
    </w:p>
    <w:p w:rsidR="009B128F" w:rsidRDefault="009B128F" w:rsidP="009B128F">
      <w:pPr>
        <w:jc w:val="both"/>
      </w:pPr>
      <w:r>
        <w:rPr>
          <w:noProof/>
        </w:rPr>
        <w:drawing>
          <wp:inline distT="0" distB="0" distL="0" distR="0" wp14:anchorId="60DE3CEE" wp14:editId="48D44F7A">
            <wp:extent cx="2762636" cy="251495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11.png"/>
                    <pic:cNvPicPr/>
                  </pic:nvPicPr>
                  <pic:blipFill>
                    <a:blip r:embed="rId13">
                      <a:extLst>
                        <a:ext uri="{28A0092B-C50C-407E-A947-70E740481C1C}">
                          <a14:useLocalDpi xmlns:a14="http://schemas.microsoft.com/office/drawing/2010/main" val="0"/>
                        </a:ext>
                      </a:extLst>
                    </a:blip>
                    <a:stretch>
                      <a:fillRect/>
                    </a:stretch>
                  </pic:blipFill>
                  <pic:spPr>
                    <a:xfrm>
                      <a:off x="0" y="0"/>
                      <a:ext cx="2762636" cy="2514951"/>
                    </a:xfrm>
                    <a:prstGeom prst="rect">
                      <a:avLst/>
                    </a:prstGeom>
                  </pic:spPr>
                </pic:pic>
              </a:graphicData>
            </a:graphic>
          </wp:inline>
        </w:drawing>
      </w:r>
    </w:p>
    <w:p w:rsidR="009B128F" w:rsidRDefault="009B128F" w:rsidP="009B128F">
      <w:pPr>
        <w:jc w:val="both"/>
      </w:pPr>
    </w:p>
    <w:p w:rsidR="009B128F" w:rsidRPr="007D4570" w:rsidRDefault="0082224F" w:rsidP="009B128F">
      <w:pPr>
        <w:jc w:val="both"/>
      </w:pPr>
      <w:r>
        <w:lastRenderedPageBreak/>
        <w:t>Ya que hemos trabajado</w:t>
      </w:r>
      <w:r w:rsidR="009B128F">
        <w:t xml:space="preserve"> con la vpn y concluyamos todo nuestro trabajo nos desconectaremos de la vpn en el mismo candadito solo damos clic derecho en desconectar, hacemos el mismo procedimiento para salir solo damos clic derecho exit para salir y no se siga ejecutando el proceso de la vpn  </w:t>
      </w:r>
    </w:p>
    <w:p w:rsidR="0051154F" w:rsidRPr="007D4570" w:rsidRDefault="0051154F" w:rsidP="007D4570">
      <w:pPr>
        <w:tabs>
          <w:tab w:val="left" w:pos="2316"/>
        </w:tabs>
      </w:pPr>
    </w:p>
    <w:sectPr w:rsidR="0051154F" w:rsidRPr="007D4570" w:rsidSect="00725556">
      <w:headerReference w:type="default" r:id="rId14"/>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B11" w:rsidRDefault="009A7B11" w:rsidP="00D71807">
      <w:pPr>
        <w:spacing w:after="0" w:line="240" w:lineRule="auto"/>
      </w:pPr>
      <w:r>
        <w:separator/>
      </w:r>
    </w:p>
  </w:endnote>
  <w:endnote w:type="continuationSeparator" w:id="0">
    <w:p w:rsidR="009A7B11" w:rsidRDefault="009A7B11" w:rsidP="00D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B11" w:rsidRDefault="009A7B11" w:rsidP="00D71807">
      <w:pPr>
        <w:spacing w:after="0" w:line="240" w:lineRule="auto"/>
      </w:pPr>
      <w:r>
        <w:separator/>
      </w:r>
    </w:p>
  </w:footnote>
  <w:footnote w:type="continuationSeparator" w:id="0">
    <w:p w:rsidR="009A7B11" w:rsidRDefault="009A7B11" w:rsidP="00D7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556" w:rsidRDefault="00725556">
    <w:pPr>
      <w:pStyle w:val="Encabezado"/>
      <w:rPr>
        <w:noProof/>
      </w:rPr>
    </w:pPr>
  </w:p>
  <w:p w:rsidR="009A278F" w:rsidRDefault="009A278F" w:rsidP="00725556">
    <w:pPr>
      <w:pStyle w:val="Encabezado"/>
      <w:jc w:val="center"/>
    </w:pPr>
    <w:r w:rsidRPr="00B23276">
      <w:rPr>
        <w:noProof/>
      </w:rPr>
      <w:drawing>
        <wp:inline distT="0" distB="0" distL="0" distR="0" wp14:anchorId="5E71F077" wp14:editId="5422DE65">
          <wp:extent cx="2895600" cy="1040130"/>
          <wp:effectExtent l="0" t="0" r="0" b="0"/>
          <wp:docPr id="3" name="Imagen 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rotWithShape="1">
                  <a:blip r:embed="rId1" cstate="print"/>
                  <a:srcRect r="48395"/>
                  <a:stretch/>
                </pic:blipFill>
                <pic:spPr bwMode="auto">
                  <a:xfrm>
                    <a:off x="0" y="0"/>
                    <a:ext cx="2896165" cy="1040333"/>
                  </a:xfrm>
                  <a:prstGeom prst="rect">
                    <a:avLst/>
                  </a:prstGeom>
                  <a:noFill/>
                  <a:ln>
                    <a:noFill/>
                  </a:ln>
                  <a:extLst>
                    <a:ext uri="{53640926-AAD7-44D8-BBD7-CCE9431645EC}">
                      <a14:shadowObscured xmlns:a14="http://schemas.microsoft.com/office/drawing/2010/main"/>
                    </a:ext>
                  </a:extLst>
                </pic:spPr>
              </pic:pic>
            </a:graphicData>
          </a:graphic>
        </wp:inline>
      </w:drawing>
    </w:r>
  </w:p>
  <w:p w:rsidR="009A278F" w:rsidRDefault="009A27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34D9F"/>
    <w:multiLevelType w:val="hybridMultilevel"/>
    <w:tmpl w:val="FBC8BB58"/>
    <w:lvl w:ilvl="0" w:tplc="346A14AA">
      <w:start w:val="1"/>
      <w:numFmt w:val="decimal"/>
      <w:lvlText w:val="%1-"/>
      <w:lvlJc w:val="left"/>
      <w:pPr>
        <w:ind w:left="502" w:hanging="360"/>
      </w:pPr>
      <w:rPr>
        <w:rFonts w:hint="default"/>
        <w:sz w:val="28"/>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20E5231B"/>
    <w:multiLevelType w:val="hybridMultilevel"/>
    <w:tmpl w:val="7AB63B8C"/>
    <w:lvl w:ilvl="0" w:tplc="3E8E1832">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19F1494"/>
    <w:multiLevelType w:val="hybridMultilevel"/>
    <w:tmpl w:val="383E0B82"/>
    <w:lvl w:ilvl="0" w:tplc="F89C38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775882"/>
    <w:multiLevelType w:val="hybridMultilevel"/>
    <w:tmpl w:val="7BD071D0"/>
    <w:lvl w:ilvl="0" w:tplc="D0B65B44">
      <w:start w:val="1"/>
      <w:numFmt w:val="decimal"/>
      <w:lvlText w:val="%1-"/>
      <w:lvlJc w:val="left"/>
      <w:pPr>
        <w:ind w:left="720" w:hanging="360"/>
      </w:pPr>
      <w:rPr>
        <w:rFonts w:ascii="Arial" w:hAnsi="Arial" w:cs="Arial" w:hint="default"/>
        <w:b/>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DA9447D"/>
    <w:multiLevelType w:val="hybridMultilevel"/>
    <w:tmpl w:val="6DE2F03E"/>
    <w:lvl w:ilvl="0" w:tplc="EEACE27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1A17B2F"/>
    <w:multiLevelType w:val="hybridMultilevel"/>
    <w:tmpl w:val="2CBC9DEE"/>
    <w:lvl w:ilvl="0" w:tplc="A0682BB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C543A1E"/>
    <w:multiLevelType w:val="hybridMultilevel"/>
    <w:tmpl w:val="2530EF72"/>
    <w:lvl w:ilvl="0" w:tplc="E5C08A7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E8306B6"/>
    <w:multiLevelType w:val="hybridMultilevel"/>
    <w:tmpl w:val="C804D348"/>
    <w:lvl w:ilvl="0" w:tplc="2B583D1C">
      <w:start w:val="1"/>
      <w:numFmt w:val="decimal"/>
      <w:lvlText w:val="%1-"/>
      <w:lvlJc w:val="left"/>
      <w:pPr>
        <w:ind w:left="720" w:hanging="360"/>
      </w:pPr>
      <w:rPr>
        <w:rFonts w:ascii="Arial" w:hAnsi="Arial" w:cs="Arial" w:hint="default"/>
        <w:b/>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F380F68"/>
    <w:multiLevelType w:val="hybridMultilevel"/>
    <w:tmpl w:val="E4343F98"/>
    <w:lvl w:ilvl="0" w:tplc="CE2045F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6"/>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60"/>
    <w:rsid w:val="000667EE"/>
    <w:rsid w:val="000B10C2"/>
    <w:rsid w:val="000F1987"/>
    <w:rsid w:val="00126B9D"/>
    <w:rsid w:val="00193B26"/>
    <w:rsid w:val="00272311"/>
    <w:rsid w:val="00272A11"/>
    <w:rsid w:val="00281805"/>
    <w:rsid w:val="00372660"/>
    <w:rsid w:val="003863DD"/>
    <w:rsid w:val="00473A1A"/>
    <w:rsid w:val="005037A9"/>
    <w:rsid w:val="0051154F"/>
    <w:rsid w:val="0056118E"/>
    <w:rsid w:val="00581388"/>
    <w:rsid w:val="00642736"/>
    <w:rsid w:val="00646D2E"/>
    <w:rsid w:val="00725556"/>
    <w:rsid w:val="00727AF5"/>
    <w:rsid w:val="00742914"/>
    <w:rsid w:val="007A16EC"/>
    <w:rsid w:val="007D4570"/>
    <w:rsid w:val="0082224F"/>
    <w:rsid w:val="009117E1"/>
    <w:rsid w:val="00951B4F"/>
    <w:rsid w:val="00961218"/>
    <w:rsid w:val="009A278F"/>
    <w:rsid w:val="009A7B11"/>
    <w:rsid w:val="009B128F"/>
    <w:rsid w:val="00A03BFF"/>
    <w:rsid w:val="00A10B70"/>
    <w:rsid w:val="00B1227E"/>
    <w:rsid w:val="00B23276"/>
    <w:rsid w:val="00B510CA"/>
    <w:rsid w:val="00B57E20"/>
    <w:rsid w:val="00B74957"/>
    <w:rsid w:val="00BC1F48"/>
    <w:rsid w:val="00C81E1B"/>
    <w:rsid w:val="00D71807"/>
    <w:rsid w:val="00D75659"/>
    <w:rsid w:val="00DE5246"/>
    <w:rsid w:val="00DE7FCC"/>
    <w:rsid w:val="00DF23C6"/>
    <w:rsid w:val="00EA0679"/>
    <w:rsid w:val="00F43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35DFF"/>
  <w15:docId w15:val="{35B4BD40-9300-4942-844A-079FC1E6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18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1807"/>
  </w:style>
  <w:style w:type="paragraph" w:styleId="Piedepgina">
    <w:name w:val="footer"/>
    <w:basedOn w:val="Normal"/>
    <w:link w:val="PiedepginaCar"/>
    <w:uiPriority w:val="99"/>
    <w:unhideWhenUsed/>
    <w:rsid w:val="00D718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1807"/>
  </w:style>
  <w:style w:type="paragraph" w:styleId="Textodeglobo">
    <w:name w:val="Balloon Text"/>
    <w:basedOn w:val="Normal"/>
    <w:link w:val="TextodegloboCar"/>
    <w:uiPriority w:val="99"/>
    <w:semiHidden/>
    <w:unhideWhenUsed/>
    <w:rsid w:val="00D718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1807"/>
    <w:rPr>
      <w:rFonts w:ascii="Tahoma" w:hAnsi="Tahoma" w:cs="Tahoma"/>
      <w:sz w:val="16"/>
      <w:szCs w:val="16"/>
    </w:rPr>
  </w:style>
  <w:style w:type="table" w:styleId="Tablaconcuadrcula">
    <w:name w:val="Table Grid"/>
    <w:basedOn w:val="Tablanormal"/>
    <w:uiPriority w:val="59"/>
    <w:rsid w:val="00066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81E1B"/>
    <w:pPr>
      <w:ind w:left="720"/>
      <w:contextualSpacing/>
    </w:pPr>
  </w:style>
  <w:style w:type="character" w:styleId="Hipervnculo">
    <w:name w:val="Hyperlink"/>
    <w:basedOn w:val="Fuentedeprrafopredeter"/>
    <w:uiPriority w:val="99"/>
    <w:unhideWhenUsed/>
    <w:rsid w:val="00727AF5"/>
    <w:rPr>
      <w:color w:val="0000FF" w:themeColor="hyperlink"/>
      <w:u w:val="single"/>
    </w:rPr>
  </w:style>
  <w:style w:type="character" w:styleId="Hipervnculovisitado">
    <w:name w:val="FollowedHyperlink"/>
    <w:basedOn w:val="Fuentedeprrafopredeter"/>
    <w:uiPriority w:val="99"/>
    <w:semiHidden/>
    <w:unhideWhenUsed/>
    <w:rsid w:val="00727AF5"/>
    <w:rPr>
      <w:color w:val="800080" w:themeColor="followedHyperlink"/>
      <w:u w:val="single"/>
    </w:rPr>
  </w:style>
  <w:style w:type="paragraph" w:styleId="Sinespaciado">
    <w:name w:val="No Spacing"/>
    <w:aliases w:val="Manuales"/>
    <w:basedOn w:val="Normal"/>
    <w:next w:val="Normal"/>
    <w:uiPriority w:val="1"/>
    <w:qFormat/>
    <w:rsid w:val="00951B4F"/>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erez\Desktop\Documentaci&#243;n%20Plantill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Documentación Plantilla</Template>
  <TotalTime>12</TotalTime>
  <Pages>4</Pages>
  <Words>134</Words>
  <Characters>742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Perez</dc:creator>
  <cp:lastModifiedBy> </cp:lastModifiedBy>
  <cp:revision>6</cp:revision>
  <cp:lastPrinted>2014-10-20T17:46:00Z</cp:lastPrinted>
  <dcterms:created xsi:type="dcterms:W3CDTF">2015-12-23T15:19:00Z</dcterms:created>
  <dcterms:modified xsi:type="dcterms:W3CDTF">2016-01-26T19:07:00Z</dcterms:modified>
</cp:coreProperties>
</file>