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E1" w:rsidRPr="00B1227E" w:rsidRDefault="009117E1">
      <w:pPr>
        <w:rPr>
          <w:rFonts w:ascii="Arial" w:hAnsi="Arial" w:cs="Arial"/>
          <w:b/>
          <w:sz w:val="24"/>
          <w:szCs w:val="24"/>
        </w:rPr>
      </w:pPr>
    </w:p>
    <w:p w:rsidR="00D71807" w:rsidRPr="00B1227E" w:rsidRDefault="00D71807">
      <w:pPr>
        <w:rPr>
          <w:rFonts w:ascii="Arial" w:hAnsi="Arial" w:cs="Arial"/>
          <w:b/>
          <w:sz w:val="24"/>
          <w:szCs w:val="24"/>
        </w:rPr>
      </w:pPr>
    </w:p>
    <w:p w:rsidR="00B23276" w:rsidRPr="00B1227E" w:rsidRDefault="00646D2E" w:rsidP="00725556">
      <w:pPr>
        <w:jc w:val="center"/>
        <w:rPr>
          <w:rFonts w:ascii="Arial" w:hAnsi="Arial" w:cs="Arial"/>
          <w:b/>
          <w:sz w:val="24"/>
          <w:szCs w:val="24"/>
        </w:rPr>
      </w:pPr>
      <w:r w:rsidRPr="00B1227E">
        <w:rPr>
          <w:rFonts w:ascii="Arial" w:hAnsi="Arial" w:cs="Arial"/>
          <w:b/>
          <w:sz w:val="24"/>
          <w:szCs w:val="24"/>
        </w:rPr>
        <w:object w:dxaOrig="11790" w:dyaOrig="3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95.4pt" o:ole="">
            <v:imagedata r:id="rId7" o:title=""/>
          </v:shape>
          <o:OLEObject Type="Embed" ProgID="Imaging.Document" ShapeID="_x0000_i1025" DrawAspect="Content" ObjectID="_1535266936" r:id="rId8"/>
        </w:object>
      </w:r>
    </w:p>
    <w:p w:rsidR="00646D2E" w:rsidRPr="00B1227E" w:rsidRDefault="00646D2E" w:rsidP="00646D2E">
      <w:pPr>
        <w:rPr>
          <w:rFonts w:ascii="Arial" w:hAnsi="Arial" w:cs="Arial"/>
          <w:b/>
          <w:sz w:val="24"/>
          <w:szCs w:val="24"/>
        </w:rPr>
      </w:pPr>
    </w:p>
    <w:p w:rsidR="00272A11" w:rsidRDefault="00C456FF" w:rsidP="00646D2E">
      <w:pPr>
        <w:jc w:val="center"/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>Manual de Uso</w:t>
      </w:r>
    </w:p>
    <w:p w:rsidR="00B23276" w:rsidRPr="0051154F" w:rsidRDefault="00C456FF" w:rsidP="0051154F">
      <w:pPr>
        <w:jc w:val="center"/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>Correo Franslux.com</w:t>
      </w:r>
    </w:p>
    <w:p w:rsidR="00272A11" w:rsidRPr="00B1227E" w:rsidRDefault="00272A11" w:rsidP="00B23276">
      <w:pPr>
        <w:rPr>
          <w:rFonts w:ascii="Arial" w:hAnsi="Arial" w:cs="Arial"/>
          <w:b/>
          <w:sz w:val="24"/>
          <w:szCs w:val="24"/>
        </w:rPr>
      </w:pPr>
    </w:p>
    <w:p w:rsidR="00B23276" w:rsidRPr="00B1227E" w:rsidRDefault="00B23276" w:rsidP="00B23276">
      <w:pPr>
        <w:rPr>
          <w:rFonts w:ascii="Arial" w:hAnsi="Arial" w:cs="Arial"/>
          <w:b/>
          <w:sz w:val="24"/>
          <w:szCs w:val="24"/>
        </w:rPr>
      </w:pPr>
    </w:p>
    <w:p w:rsidR="00B23276" w:rsidRPr="00B1227E" w:rsidRDefault="00B23276" w:rsidP="00B2327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7EE" w:rsidRPr="00B1227E" w:rsidTr="000667EE">
        <w:tc>
          <w:tcPr>
            <w:tcW w:w="2992" w:type="dxa"/>
          </w:tcPr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51154F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95250</wp:posOffset>
                      </wp:positionV>
                      <wp:extent cx="1390650" cy="247650"/>
                      <wp:effectExtent l="0" t="0" r="0" b="635"/>
                      <wp:wrapNone/>
                      <wp:docPr id="3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278F" w:rsidRDefault="009A278F" w:rsidP="000667EE">
                                  <w:pPr>
                                    <w:jc w:val="center"/>
                                  </w:pPr>
                                  <w:r>
                                    <w:t>Elaboración.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.45pt;margin-top:7.5pt;width:10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VX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" filled="f" stroked="f">
                      <v:textbox>
                        <w:txbxContent>
                          <w:p w:rsidR="009A278F" w:rsidRDefault="009A278F" w:rsidP="000667EE">
                            <w:pPr>
                              <w:jc w:val="center"/>
                            </w:pPr>
                            <w:r>
                              <w:t>Elaboración.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8890</wp:posOffset>
                      </wp:positionV>
                      <wp:extent cx="1600200" cy="635"/>
                      <wp:effectExtent l="9525" t="8255" r="9525" b="10160"/>
                      <wp:wrapNone/>
                      <wp:docPr id="3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33E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.2pt;margin-top:.7pt;width:12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xHIAIAAD4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"/>
                  </w:pict>
                </mc:Fallback>
              </mc:AlternateContent>
            </w: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67EE" w:rsidRPr="00B1227E" w:rsidRDefault="000667EE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93" w:type="dxa"/>
          </w:tcPr>
          <w:p w:rsidR="000667EE" w:rsidRPr="00B1227E" w:rsidRDefault="0051154F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1211580</wp:posOffset>
                      </wp:positionV>
                      <wp:extent cx="1600200" cy="635"/>
                      <wp:effectExtent l="9525" t="12700" r="9525" b="5715"/>
                      <wp:wrapNone/>
                      <wp:docPr id="3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6932A" id="AutoShape 4" o:spid="_x0000_s1026" type="#_x0000_t32" style="position:absolute;margin-left:6.85pt;margin-top:95.4pt;width:12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jfIAIAAD4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1296035</wp:posOffset>
                      </wp:positionV>
                      <wp:extent cx="1390650" cy="247650"/>
                      <wp:effectExtent l="0" t="1905" r="0" b="0"/>
                      <wp:wrapNone/>
                      <wp:docPr id="2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278F" w:rsidRDefault="009A278F" w:rsidP="000667EE">
                                  <w:pPr>
                                    <w:jc w:val="center"/>
                                  </w:pPr>
                                  <w:r>
                                    <w:t>Revisión.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15.1pt;margin-top:102.05pt;width:10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I1tg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" filled="f" stroked="f">
                      <v:textbox>
                        <w:txbxContent>
                          <w:p w:rsidR="009A278F" w:rsidRDefault="009A278F" w:rsidP="000667EE">
                            <w:pPr>
                              <w:jc w:val="center"/>
                            </w:pPr>
                            <w:r>
                              <w:t>Revisión.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93" w:type="dxa"/>
          </w:tcPr>
          <w:p w:rsidR="000667EE" w:rsidRPr="00B1227E" w:rsidRDefault="0051154F" w:rsidP="00B232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1285875</wp:posOffset>
                      </wp:positionV>
                      <wp:extent cx="1390650" cy="247650"/>
                      <wp:effectExtent l="0" t="1270" r="0" b="0"/>
                      <wp:wrapNone/>
                      <wp:docPr id="2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278F" w:rsidRDefault="009A278F" w:rsidP="000667E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Vo</w:t>
                                  </w:r>
                                  <w:r w:rsidR="00581388">
                                    <w:t>.</w:t>
                                  </w:r>
                                  <w:r>
                                    <w:t>Bo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margin-left:13.2pt;margin-top:101.25pt;width:10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JQtgIAAME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" filled="f" stroked="f">
                      <v:textbox>
                        <w:txbxContent>
                          <w:p w:rsidR="009A278F" w:rsidRDefault="009A278F" w:rsidP="000667EE">
                            <w:pPr>
                              <w:jc w:val="center"/>
                            </w:pPr>
                            <w:proofErr w:type="spellStart"/>
                            <w:r>
                              <w:t>Vo</w:t>
                            </w:r>
                            <w:r w:rsidR="00581388">
                              <w:t>.</w:t>
                            </w:r>
                            <w:r>
                              <w:t>Bo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1201420</wp:posOffset>
                      </wp:positionV>
                      <wp:extent cx="1600200" cy="635"/>
                      <wp:effectExtent l="9525" t="12065" r="9525" b="6350"/>
                      <wp:wrapNone/>
                      <wp:docPr id="2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6B9FA" id="AutoShape 6" o:spid="_x0000_s1026" type="#_x0000_t32" style="position:absolute;margin-left:4.95pt;margin-top:94.6pt;width:12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wWHwIAAD4EAAAOAAAAZHJzL2Uyb0RvYy54bWysU8GO2jAQvVfqP1i+QxI2pB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"/>
                  </w:pict>
                </mc:Fallback>
              </mc:AlternateContent>
            </w:r>
          </w:p>
        </w:tc>
      </w:tr>
    </w:tbl>
    <w:p w:rsidR="007D4570" w:rsidRDefault="007D4570" w:rsidP="0051154F"/>
    <w:p w:rsidR="007D4570" w:rsidRDefault="007D4570" w:rsidP="007D4570"/>
    <w:p w:rsidR="007D4570" w:rsidRDefault="007D4570" w:rsidP="007D4570">
      <w:pPr>
        <w:tabs>
          <w:tab w:val="left" w:pos="2316"/>
        </w:tabs>
      </w:pPr>
      <w:r>
        <w:tab/>
      </w:r>
    </w:p>
    <w:p w:rsidR="00725556" w:rsidRDefault="00725556">
      <w:r>
        <w:br w:type="page"/>
      </w:r>
    </w:p>
    <w:p w:rsidR="0051154F" w:rsidRPr="00A56F24" w:rsidRDefault="00F70FC8" w:rsidP="00F70FC8">
      <w:pPr>
        <w:tabs>
          <w:tab w:val="left" w:pos="2316"/>
        </w:tabs>
        <w:jc w:val="center"/>
        <w:rPr>
          <w:b/>
          <w:sz w:val="24"/>
        </w:rPr>
      </w:pPr>
      <w:r w:rsidRPr="00A56F24">
        <w:rPr>
          <w:b/>
          <w:sz w:val="24"/>
        </w:rPr>
        <w:lastRenderedPageBreak/>
        <w:t>Nuevas cuentas de correo Franslux.com</w:t>
      </w:r>
    </w:p>
    <w:p w:rsidR="00C456FF" w:rsidRDefault="00C456FF" w:rsidP="007D4570">
      <w:pPr>
        <w:tabs>
          <w:tab w:val="left" w:pos="2316"/>
        </w:tabs>
      </w:pPr>
      <w:r>
        <w:t xml:space="preserve">Actualmente, en Outlook, se tienen dos cuentas de correo configuradas, la actual </w:t>
      </w:r>
      <w:r w:rsidR="00F70FC8">
        <w:t>(Franslux o sucorreo@carlocorinto.com)</w:t>
      </w:r>
      <w:r>
        <w:t xml:space="preserve"> y Franslux.com</w:t>
      </w:r>
    </w:p>
    <w:p w:rsidR="00C456FF" w:rsidRDefault="00C456FF" w:rsidP="007D4570">
      <w:pPr>
        <w:tabs>
          <w:tab w:val="left" w:pos="2316"/>
        </w:tabs>
      </w:pPr>
      <w:r>
        <w:rPr>
          <w:noProof/>
        </w:rPr>
        <w:drawing>
          <wp:inline distT="0" distB="0" distL="0" distR="0" wp14:anchorId="1786F9B0" wp14:editId="16414E24">
            <wp:extent cx="3705225" cy="451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FF" w:rsidRDefault="00C456FF" w:rsidP="007D4570">
      <w:pPr>
        <w:tabs>
          <w:tab w:val="left" w:pos="2316"/>
        </w:tabs>
      </w:pPr>
      <w:r>
        <w:br w:type="page"/>
      </w:r>
    </w:p>
    <w:p w:rsidR="00C456FF" w:rsidRDefault="00C456FF" w:rsidP="007D4570">
      <w:pPr>
        <w:tabs>
          <w:tab w:val="left" w:pos="2316"/>
        </w:tabs>
      </w:pPr>
      <w:r>
        <w:lastRenderedPageBreak/>
        <w:t xml:space="preserve">La cuenta de CarloCorinto.com en breve dejará de funcionar, a lo cual </w:t>
      </w:r>
      <w:r w:rsidR="00F70FC8">
        <w:t>les pedimos</w:t>
      </w:r>
      <w:r>
        <w:t xml:space="preserve"> que en la firma actual de Carlocorinto.com se agregue la siguiente leyenda: </w:t>
      </w:r>
    </w:p>
    <w:p w:rsidR="00C456FF" w:rsidRPr="00F70FC8" w:rsidRDefault="00C456FF" w:rsidP="007D4570">
      <w:pPr>
        <w:tabs>
          <w:tab w:val="left" w:pos="2316"/>
        </w:tabs>
        <w:rPr>
          <w:i/>
          <w:u w:val="single"/>
        </w:rPr>
      </w:pPr>
      <w:r w:rsidRPr="00F70FC8">
        <w:rPr>
          <w:i/>
          <w:u w:val="single"/>
        </w:rPr>
        <w:t xml:space="preserve">“Les informamos que a partir del día 1ro de diciembre de 2016 esta cuenta dejará de funcionar, pero sigo a sus órdenes en el correo </w:t>
      </w:r>
      <w:hyperlink r:id="rId10" w:history="1">
        <w:r w:rsidR="00F70FC8" w:rsidRPr="00F70FC8">
          <w:rPr>
            <w:rStyle w:val="Hipervnculo"/>
            <w:i/>
          </w:rPr>
          <w:t>sucorreo@franslux.com</w:t>
        </w:r>
      </w:hyperlink>
      <w:r w:rsidRPr="00F70FC8">
        <w:rPr>
          <w:i/>
          <w:u w:val="single"/>
        </w:rPr>
        <w:t>”</w:t>
      </w:r>
    </w:p>
    <w:p w:rsidR="00F70FC8" w:rsidRDefault="00F70FC8" w:rsidP="007D4570">
      <w:pPr>
        <w:tabs>
          <w:tab w:val="left" w:pos="2316"/>
        </w:tabs>
      </w:pPr>
    </w:p>
    <w:p w:rsidR="00F70FC8" w:rsidRDefault="00F70FC8" w:rsidP="007D4570">
      <w:pPr>
        <w:tabs>
          <w:tab w:val="left" w:pos="2316"/>
        </w:tabs>
      </w:pPr>
      <w:r>
        <w:t xml:space="preserve">Ejemplo: </w:t>
      </w:r>
    </w:p>
    <w:p w:rsidR="00F70FC8" w:rsidRDefault="00F70FC8" w:rsidP="007D4570">
      <w:pPr>
        <w:tabs>
          <w:tab w:val="left" w:pos="2316"/>
        </w:tabs>
      </w:pPr>
      <w:r>
        <w:rPr>
          <w:noProof/>
        </w:rPr>
        <w:drawing>
          <wp:inline distT="0" distB="0" distL="0" distR="0" wp14:anchorId="7C689B67" wp14:editId="3D14BD43">
            <wp:extent cx="5612130" cy="41605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C8" w:rsidRDefault="00F70FC8">
      <w:r>
        <w:br w:type="page"/>
      </w:r>
    </w:p>
    <w:p w:rsidR="00F70FC8" w:rsidRPr="00BD2582" w:rsidRDefault="00F70FC8" w:rsidP="00F70FC8">
      <w:pPr>
        <w:tabs>
          <w:tab w:val="left" w:pos="2316"/>
        </w:tabs>
        <w:jc w:val="center"/>
        <w:rPr>
          <w:b/>
          <w:sz w:val="24"/>
        </w:rPr>
      </w:pPr>
      <w:r w:rsidRPr="00BD2582">
        <w:rPr>
          <w:b/>
          <w:sz w:val="24"/>
        </w:rPr>
        <w:lastRenderedPageBreak/>
        <w:t>Uso de Correo Electrónico</w:t>
      </w:r>
    </w:p>
    <w:p w:rsidR="00F70FC8" w:rsidRDefault="00F70FC8" w:rsidP="007D4570">
      <w:pPr>
        <w:tabs>
          <w:tab w:val="left" w:pos="2316"/>
        </w:tabs>
      </w:pPr>
      <w:r>
        <w:t xml:space="preserve">Para el uso de la cuenta Franslux.com y seguir trabajando a la par con carlocorinto.com, se realizarán los siguientes pasos: </w:t>
      </w:r>
    </w:p>
    <w:p w:rsidR="00F70FC8" w:rsidRDefault="00F70FC8" w:rsidP="007D4570">
      <w:pPr>
        <w:tabs>
          <w:tab w:val="left" w:pos="2316"/>
        </w:tabs>
      </w:pPr>
      <w:r>
        <w:t>1 – Generamos un nuevo correo electrónico y se generará una nueva ventana.</w:t>
      </w:r>
    </w:p>
    <w:p w:rsidR="00F70FC8" w:rsidRDefault="00F70FC8" w:rsidP="007D4570">
      <w:pPr>
        <w:tabs>
          <w:tab w:val="left" w:pos="2316"/>
        </w:tabs>
      </w:pPr>
      <w:r>
        <w:rPr>
          <w:noProof/>
        </w:rPr>
        <w:drawing>
          <wp:inline distT="0" distB="0" distL="0" distR="0" wp14:anchorId="72CDEFE9" wp14:editId="3F3C3127">
            <wp:extent cx="345757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C8" w:rsidRDefault="00F70FC8" w:rsidP="007D4570">
      <w:pPr>
        <w:tabs>
          <w:tab w:val="left" w:pos="2316"/>
        </w:tabs>
      </w:pPr>
      <w:r>
        <w:t xml:space="preserve">2- En la ventana del correo electrónico, se realizarán los siguientes pasos: </w:t>
      </w:r>
    </w:p>
    <w:p w:rsidR="00F30CD8" w:rsidRDefault="00F70FC8" w:rsidP="00F30CD8">
      <w:pPr>
        <w:pStyle w:val="Prrafodelista"/>
        <w:numPr>
          <w:ilvl w:val="0"/>
          <w:numId w:val="10"/>
        </w:numPr>
        <w:tabs>
          <w:tab w:val="left" w:pos="2316"/>
        </w:tabs>
      </w:pPr>
      <w:r>
        <w:t>Para su uso con carlocorinto.com:</w:t>
      </w:r>
      <w:r w:rsidR="00F30CD8">
        <w:t xml:space="preserve"> seleccionamos el botón De, y seleccionamos la cuenta actual (</w:t>
      </w:r>
      <w:hyperlink r:id="rId13" w:history="1">
        <w:r w:rsidR="00F30CD8" w:rsidRPr="00FF68EA">
          <w:rPr>
            <w:rStyle w:val="Hipervnculo"/>
          </w:rPr>
          <w:t>sucorreo@carlocorinto.com</w:t>
        </w:r>
      </w:hyperlink>
      <w:r w:rsidR="00F30CD8">
        <w:t xml:space="preserve"> </w:t>
      </w:r>
      <w:r>
        <w:t xml:space="preserve"> </w:t>
      </w:r>
      <w:r w:rsidR="00F30CD8">
        <w:t xml:space="preserve">o Franslux) </w:t>
      </w:r>
    </w:p>
    <w:p w:rsidR="00F30CD8" w:rsidRDefault="00D72E89" w:rsidP="00F30CD8">
      <w:pPr>
        <w:tabs>
          <w:tab w:val="left" w:pos="2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B5C81" wp14:editId="0E8867FB">
                <wp:simplePos x="0" y="0"/>
                <wp:positionH relativeFrom="column">
                  <wp:posOffset>607151</wp:posOffset>
                </wp:positionH>
                <wp:positionV relativeFrom="paragraph">
                  <wp:posOffset>504825</wp:posOffset>
                </wp:positionV>
                <wp:extent cx="887185" cy="381000"/>
                <wp:effectExtent l="0" t="0" r="2730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8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1D1D2" id="Elipse 15" o:spid="_x0000_s1026" style="position:absolute;margin-left:47.8pt;margin-top:39.75pt;width:69.8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" filled="f" strokecolor="black [3200]" strokeweight="2pt"/>
            </w:pict>
          </mc:Fallback>
        </mc:AlternateContent>
      </w:r>
      <w:r w:rsidR="00F30CD8">
        <w:rPr>
          <w:noProof/>
        </w:rPr>
        <w:drawing>
          <wp:inline distT="0" distB="0" distL="0" distR="0" wp14:anchorId="402C3B01" wp14:editId="2D5DE033">
            <wp:extent cx="4533900" cy="2066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D8" w:rsidRDefault="00F30CD8">
      <w:r>
        <w:br w:type="page"/>
      </w:r>
    </w:p>
    <w:p w:rsidR="00F30CD8" w:rsidRDefault="00F30CD8" w:rsidP="00F30CD8">
      <w:pPr>
        <w:pStyle w:val="Prrafodelista"/>
        <w:numPr>
          <w:ilvl w:val="0"/>
          <w:numId w:val="10"/>
        </w:numPr>
        <w:tabs>
          <w:tab w:val="left" w:pos="2316"/>
        </w:tabs>
      </w:pPr>
      <w:r>
        <w:lastRenderedPageBreak/>
        <w:t>Para su uso con Franslux.com: seleccionamos el botón De, y seleccionamos la cuenta nueva (</w:t>
      </w:r>
      <w:hyperlink r:id="rId15" w:history="1">
        <w:r w:rsidRPr="00FF68EA">
          <w:rPr>
            <w:rStyle w:val="Hipervnculo"/>
          </w:rPr>
          <w:t>sucorreo@franslux.com</w:t>
        </w:r>
      </w:hyperlink>
      <w:r>
        <w:t>)</w:t>
      </w:r>
    </w:p>
    <w:p w:rsidR="00F30CD8" w:rsidRDefault="00D72E89" w:rsidP="00F30CD8">
      <w:pPr>
        <w:tabs>
          <w:tab w:val="left" w:pos="2316"/>
        </w:tabs>
      </w:pPr>
      <w:r>
        <w:rPr>
          <w:noProof/>
        </w:rPr>
        <w:drawing>
          <wp:inline distT="0" distB="0" distL="0" distR="0" wp14:anchorId="68AB73CA" wp14:editId="387B6485">
            <wp:extent cx="4533900" cy="2066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424BD" wp14:editId="58022872">
                <wp:simplePos x="0" y="0"/>
                <wp:positionH relativeFrom="column">
                  <wp:posOffset>671921</wp:posOffset>
                </wp:positionH>
                <wp:positionV relativeFrom="paragraph">
                  <wp:posOffset>812074</wp:posOffset>
                </wp:positionV>
                <wp:extent cx="1763486" cy="342900"/>
                <wp:effectExtent l="0" t="0" r="2730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29244" id="Elipse 13" o:spid="_x0000_s1026" style="position:absolute;margin-left:52.9pt;margin-top:63.95pt;width:138.8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" filled="f" strokecolor="black [3200]" strokeweight="2pt"/>
            </w:pict>
          </mc:Fallback>
        </mc:AlternateContent>
      </w:r>
    </w:p>
    <w:p w:rsidR="00F30CD8" w:rsidRDefault="00F30CD8" w:rsidP="00F30CD8">
      <w:pPr>
        <w:tabs>
          <w:tab w:val="left" w:pos="2316"/>
        </w:tabs>
      </w:pPr>
    </w:p>
    <w:p w:rsidR="00F30CD8" w:rsidRDefault="00D72E89" w:rsidP="00F30CD8">
      <w:pPr>
        <w:tabs>
          <w:tab w:val="left" w:pos="2316"/>
        </w:tabs>
      </w:pPr>
      <w:r>
        <w:t>En esta configuración, notarán que la firma que actualmente tenemos no aparece, esto es porque la nueva cuenta no tiene co</w:t>
      </w:r>
      <w:r w:rsidR="00A53B50">
        <w:t>nfigurada la nueva firma,</w:t>
      </w:r>
      <w:r>
        <w:t xml:space="preserve"> más adelante configuraremos</w:t>
      </w:r>
      <w:r w:rsidR="00A53B50">
        <w:t xml:space="preserve"> estas firmas</w:t>
      </w:r>
      <w:r>
        <w:t>.</w:t>
      </w:r>
    </w:p>
    <w:p w:rsidR="00A53B50" w:rsidRDefault="00A53B50" w:rsidP="00F30CD8">
      <w:pPr>
        <w:tabs>
          <w:tab w:val="left" w:pos="2316"/>
        </w:tabs>
      </w:pPr>
      <w:r>
        <w:rPr>
          <w:noProof/>
        </w:rPr>
        <w:drawing>
          <wp:inline distT="0" distB="0" distL="0" distR="0" wp14:anchorId="452F6265" wp14:editId="00DE7C68">
            <wp:extent cx="5612130" cy="25095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50" w:rsidRDefault="00A53B50" w:rsidP="00A53B50"/>
    <w:p w:rsidR="00A53B50" w:rsidRDefault="00A53B50">
      <w:r>
        <w:br w:type="page"/>
      </w:r>
    </w:p>
    <w:p w:rsidR="00A53B50" w:rsidRDefault="00A53B50" w:rsidP="00A53B50">
      <w:pPr>
        <w:jc w:val="center"/>
      </w:pPr>
      <w:r>
        <w:lastRenderedPageBreak/>
        <w:t>Nueva Firma Franslux</w:t>
      </w:r>
    </w:p>
    <w:p w:rsidR="00CE48D3" w:rsidRDefault="00CE48D3" w:rsidP="00CE48D3">
      <w:pPr>
        <w:tabs>
          <w:tab w:val="left" w:pos="2316"/>
        </w:tabs>
        <w:jc w:val="both"/>
      </w:pPr>
      <w:r>
        <w:t>Para insertar la firma en el correo electrónico tenemos q seguir los siguientes pasos.</w:t>
      </w:r>
    </w:p>
    <w:p w:rsidR="00CE48D3" w:rsidRDefault="00CE48D3" w:rsidP="00CE48D3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>Damos clic en un correo nuevo.</w:t>
      </w:r>
    </w:p>
    <w:p w:rsidR="00CE48D3" w:rsidRDefault="00CE48D3" w:rsidP="00CE48D3">
      <w:pPr>
        <w:pStyle w:val="Prrafodelista"/>
        <w:tabs>
          <w:tab w:val="left" w:pos="2316"/>
        </w:tabs>
        <w:jc w:val="both"/>
      </w:pPr>
    </w:p>
    <w:p w:rsidR="00CE48D3" w:rsidRDefault="00CE48D3" w:rsidP="00CE48D3">
      <w:pPr>
        <w:pStyle w:val="Prrafodelista"/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69C72AE2" wp14:editId="18C502B6">
            <wp:extent cx="3000375" cy="8763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D3" w:rsidRDefault="00CE48D3" w:rsidP="00CE48D3">
      <w:pPr>
        <w:pStyle w:val="Prrafodelista"/>
        <w:tabs>
          <w:tab w:val="left" w:pos="2316"/>
        </w:tabs>
        <w:jc w:val="both"/>
      </w:pPr>
    </w:p>
    <w:p w:rsidR="00CE48D3" w:rsidRDefault="00CE48D3" w:rsidP="00CE48D3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 xml:space="preserve">En la cinta Mensajes, firma desplegaremos la pestaña para mostrar las opciones daremos clic en firmas. </w:t>
      </w:r>
    </w:p>
    <w:p w:rsidR="00CE48D3" w:rsidRDefault="00CE48D3" w:rsidP="00CE48D3">
      <w:pPr>
        <w:pStyle w:val="Prrafodelista"/>
        <w:tabs>
          <w:tab w:val="left" w:pos="2316"/>
        </w:tabs>
        <w:jc w:val="both"/>
      </w:pPr>
    </w:p>
    <w:p w:rsidR="00CE48D3" w:rsidRDefault="00CE48D3" w:rsidP="00CE48D3">
      <w:pPr>
        <w:pStyle w:val="Prrafodelista"/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5905B517" wp14:editId="4B011D4E">
            <wp:extent cx="5612130" cy="14154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D3" w:rsidRDefault="00CE48D3" w:rsidP="00CE48D3">
      <w:pPr>
        <w:pStyle w:val="Prrafodelista"/>
        <w:tabs>
          <w:tab w:val="left" w:pos="2316"/>
        </w:tabs>
        <w:jc w:val="both"/>
      </w:pPr>
    </w:p>
    <w:p w:rsidR="00CE48D3" w:rsidRDefault="00CE48D3" w:rsidP="00CE48D3">
      <w:pPr>
        <w:pStyle w:val="Prrafodelista"/>
        <w:tabs>
          <w:tab w:val="left" w:pos="2316"/>
        </w:tabs>
        <w:jc w:val="both"/>
      </w:pPr>
    </w:p>
    <w:p w:rsidR="00CE48D3" w:rsidRDefault="00CE48D3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DD6C1B" w:rsidRDefault="00DD6C1B">
      <w:r>
        <w:br w:type="page"/>
      </w:r>
    </w:p>
    <w:p w:rsidR="00DD6C1B" w:rsidRDefault="00A56F24" w:rsidP="00A56F24">
      <w:pPr>
        <w:tabs>
          <w:tab w:val="left" w:pos="2316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C1B5933" wp14:editId="1039B9AB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612130" cy="348932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</w:t>
      </w:r>
      <w:r w:rsidR="00DD6C1B">
        <w:t>os mostrara la siguiente ventana</w:t>
      </w:r>
    </w:p>
    <w:p w:rsidR="00DD6C1B" w:rsidRDefault="00DD6C1B" w:rsidP="00DD6C1B">
      <w:pPr>
        <w:pStyle w:val="Prrafodelista"/>
        <w:tabs>
          <w:tab w:val="left" w:pos="2316"/>
        </w:tabs>
        <w:jc w:val="both"/>
      </w:pPr>
    </w:p>
    <w:p w:rsidR="00DD6C1B" w:rsidRDefault="00DD6C1B" w:rsidP="00DD6C1B">
      <w:pPr>
        <w:pStyle w:val="Prrafodelista"/>
        <w:tabs>
          <w:tab w:val="left" w:pos="2316"/>
        </w:tabs>
        <w:jc w:val="both"/>
      </w:pPr>
    </w:p>
    <w:p w:rsidR="00DD6C1B" w:rsidRDefault="00DD6C1B" w:rsidP="00DD6C1B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 xml:space="preserve">Daremos clic en nueva, nos mostrara la siguiente ventana  </w:t>
      </w:r>
    </w:p>
    <w:p w:rsidR="00DD6C1B" w:rsidRDefault="00A56F24" w:rsidP="00DD6C1B">
      <w:pPr>
        <w:pStyle w:val="Prrafodelista"/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6651A3F3" wp14:editId="3DA5A322">
            <wp:extent cx="2762250" cy="14192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1B" w:rsidRDefault="00DD6C1B" w:rsidP="00CE48D3">
      <w:pPr>
        <w:pStyle w:val="Prrafodelista"/>
        <w:tabs>
          <w:tab w:val="left" w:pos="2316"/>
        </w:tabs>
        <w:jc w:val="both"/>
      </w:pPr>
    </w:p>
    <w:p w:rsidR="00F528C6" w:rsidRDefault="00F528C6">
      <w:r>
        <w:br w:type="page"/>
      </w:r>
    </w:p>
    <w:p w:rsidR="00F528C6" w:rsidRDefault="00F528C6" w:rsidP="00F528C6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lastRenderedPageBreak/>
        <w:t>En esta ventana nos solicitara asignarle un nombre a la firma.</w:t>
      </w:r>
    </w:p>
    <w:p w:rsidR="00F528C6" w:rsidRDefault="00F528C6" w:rsidP="00F528C6">
      <w:pPr>
        <w:pStyle w:val="Prrafodelista"/>
        <w:tabs>
          <w:tab w:val="left" w:pos="2316"/>
        </w:tabs>
        <w:jc w:val="both"/>
      </w:pPr>
      <w:r>
        <w:t>Damos clic en aceptar.</w:t>
      </w:r>
    </w:p>
    <w:p w:rsidR="00F528C6" w:rsidRDefault="00F528C6" w:rsidP="00F528C6">
      <w:pPr>
        <w:pStyle w:val="Prrafodelista"/>
        <w:tabs>
          <w:tab w:val="left" w:pos="2316"/>
        </w:tabs>
        <w:jc w:val="both"/>
      </w:pPr>
    </w:p>
    <w:p w:rsidR="00F528C6" w:rsidRDefault="00A56F24" w:rsidP="00F528C6">
      <w:pPr>
        <w:pStyle w:val="Prrafodelista"/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2B029709" wp14:editId="125FFCAC">
            <wp:extent cx="2762250" cy="14192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C6" w:rsidRDefault="00F528C6" w:rsidP="00F528C6">
      <w:pPr>
        <w:pStyle w:val="Prrafodelista"/>
        <w:tabs>
          <w:tab w:val="left" w:pos="2316"/>
        </w:tabs>
        <w:jc w:val="both"/>
      </w:pPr>
    </w:p>
    <w:p w:rsidR="00F528C6" w:rsidRDefault="00F528C6" w:rsidP="00F528C6">
      <w:pPr>
        <w:pStyle w:val="Prrafodelista"/>
        <w:tabs>
          <w:tab w:val="left" w:pos="2316"/>
        </w:tabs>
        <w:jc w:val="both"/>
      </w:pPr>
      <w:r>
        <w:t>Nos mostrara el cuerpo del texto vacío.</w:t>
      </w:r>
    </w:p>
    <w:p w:rsidR="00F528C6" w:rsidRDefault="00F528C6" w:rsidP="00F528C6">
      <w:pPr>
        <w:pStyle w:val="Prrafodelista"/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4C3DD1EE" wp14:editId="7AAB70B3">
            <wp:extent cx="4811485" cy="1369188"/>
            <wp:effectExtent l="0" t="0" r="825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1448" cy="1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C6" w:rsidRDefault="00F528C6" w:rsidP="00F528C6">
      <w:pPr>
        <w:pStyle w:val="Prrafodelista"/>
        <w:tabs>
          <w:tab w:val="left" w:pos="2316"/>
        </w:tabs>
        <w:jc w:val="both"/>
      </w:pPr>
    </w:p>
    <w:p w:rsidR="00F528C6" w:rsidRDefault="00F528C6" w:rsidP="00F528C6">
      <w:pPr>
        <w:pStyle w:val="Prrafodelista"/>
        <w:tabs>
          <w:tab w:val="left" w:pos="2316"/>
        </w:tabs>
        <w:jc w:val="both"/>
      </w:pPr>
    </w:p>
    <w:p w:rsidR="00F528C6" w:rsidRDefault="00F528C6" w:rsidP="00F528C6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 xml:space="preserve">Comenzaremos a colocar nuestros datos </w:t>
      </w:r>
    </w:p>
    <w:p w:rsidR="00F528C6" w:rsidRDefault="00F528C6" w:rsidP="00F528C6">
      <w:pPr>
        <w:pStyle w:val="Prrafodelista"/>
        <w:numPr>
          <w:ilvl w:val="0"/>
          <w:numId w:val="12"/>
        </w:numPr>
        <w:tabs>
          <w:tab w:val="left" w:pos="2316"/>
        </w:tabs>
        <w:jc w:val="both"/>
      </w:pPr>
      <w:r>
        <w:t>Nombre</w:t>
      </w:r>
    </w:p>
    <w:p w:rsidR="00F528C6" w:rsidRDefault="00F528C6" w:rsidP="00F528C6">
      <w:pPr>
        <w:pStyle w:val="Prrafodelista"/>
        <w:numPr>
          <w:ilvl w:val="0"/>
          <w:numId w:val="12"/>
        </w:numPr>
        <w:tabs>
          <w:tab w:val="left" w:pos="2316"/>
        </w:tabs>
        <w:jc w:val="both"/>
      </w:pPr>
      <w:r>
        <w:t>Puesto</w:t>
      </w:r>
    </w:p>
    <w:p w:rsidR="00F528C6" w:rsidRDefault="00F528C6" w:rsidP="00F528C6">
      <w:pPr>
        <w:pStyle w:val="Prrafodelista"/>
        <w:numPr>
          <w:ilvl w:val="0"/>
          <w:numId w:val="12"/>
        </w:numPr>
        <w:tabs>
          <w:tab w:val="left" w:pos="2316"/>
        </w:tabs>
        <w:jc w:val="both"/>
      </w:pPr>
      <w:r>
        <w:t>Correo electrónico</w:t>
      </w:r>
    </w:p>
    <w:p w:rsidR="00F528C6" w:rsidRDefault="00F528C6" w:rsidP="00F528C6">
      <w:pPr>
        <w:pStyle w:val="Prrafodelista"/>
        <w:numPr>
          <w:ilvl w:val="0"/>
          <w:numId w:val="12"/>
        </w:numPr>
        <w:tabs>
          <w:tab w:val="left" w:pos="2316"/>
        </w:tabs>
        <w:jc w:val="both"/>
      </w:pPr>
      <w:r>
        <w:t xml:space="preserve">Número de teléfono y extensión </w:t>
      </w:r>
    </w:p>
    <w:p w:rsidR="00F528C6" w:rsidRDefault="00D27830" w:rsidP="00F528C6">
      <w:pPr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16D7F75D" wp14:editId="5BE14B17">
            <wp:extent cx="5612130" cy="14268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C6" w:rsidRDefault="00F528C6" w:rsidP="00F528C6">
      <w:pPr>
        <w:tabs>
          <w:tab w:val="left" w:pos="2316"/>
        </w:tabs>
        <w:jc w:val="both"/>
      </w:pPr>
    </w:p>
    <w:p w:rsidR="00D27830" w:rsidRDefault="00D27830" w:rsidP="00D27830">
      <w:pPr>
        <w:tabs>
          <w:tab w:val="left" w:pos="2316"/>
        </w:tabs>
        <w:jc w:val="both"/>
      </w:pPr>
      <w:r>
        <w:lastRenderedPageBreak/>
        <w:t>Y por último insertaremos la imagen que llevara nuestra nueva firma.</w:t>
      </w:r>
    </w:p>
    <w:p w:rsidR="00D27830" w:rsidRDefault="00D27830" w:rsidP="00D27830">
      <w:pPr>
        <w:tabs>
          <w:tab w:val="left" w:pos="2316"/>
        </w:tabs>
        <w:jc w:val="both"/>
      </w:pPr>
    </w:p>
    <w:p w:rsidR="00A53B50" w:rsidRDefault="00D27830" w:rsidP="00D27830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 xml:space="preserve">Daremos clic en el siguiente icono para insertar la imagen </w:t>
      </w:r>
    </w:p>
    <w:p w:rsidR="00D27830" w:rsidRDefault="00D27830" w:rsidP="00BD2582">
      <w:pPr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52BEC92B" wp14:editId="6FEA731A">
            <wp:extent cx="5612130" cy="17786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82" w:rsidRDefault="00BD2582" w:rsidP="00BD2582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 xml:space="preserve">Nos mostrara la ventana en donde se encuentra nuestra imagen 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  <w:r>
        <w:t>NOTA: es importarte guardar la imagen en una carpeta específica para poderla insertar.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20E0996C" wp14:editId="636A92FB">
            <wp:extent cx="5612130" cy="2484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A95A3B8" wp14:editId="29B678FA">
            <wp:simplePos x="0" y="0"/>
            <wp:positionH relativeFrom="column">
              <wp:posOffset>131445</wp:posOffset>
            </wp:positionH>
            <wp:positionV relativeFrom="paragraph">
              <wp:posOffset>251460</wp:posOffset>
            </wp:positionV>
            <wp:extent cx="5612130" cy="2484755"/>
            <wp:effectExtent l="0" t="0" r="762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Seleccionamos la imagen damos clic en insertar.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>Teniendo nuestros datos y la imagen insertada en nuestra firma, en la siguiente ventana seleccionaremos el nombre de la firma que ya habíamos asignado anteriormente.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02EFB1BC" wp14:editId="28028E55">
            <wp:extent cx="4457700" cy="1323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t>Desplegaremos las pestañas y seleccionaremos el nombre de la firma ya creada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  <w:r>
        <w:t>Damos clic en aceptar para guardar nuestra firma.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E95206" w:rsidRDefault="00E95206" w:rsidP="00BD2582">
      <w:pPr>
        <w:pStyle w:val="Prrafodelista"/>
        <w:tabs>
          <w:tab w:val="left" w:pos="2316"/>
        </w:tabs>
        <w:jc w:val="both"/>
      </w:pPr>
    </w:p>
    <w:p w:rsidR="00E95206" w:rsidRDefault="00E95206" w:rsidP="00BD2582">
      <w:pPr>
        <w:pStyle w:val="Prrafodelista"/>
        <w:tabs>
          <w:tab w:val="left" w:pos="2316"/>
        </w:tabs>
        <w:jc w:val="both"/>
      </w:pPr>
    </w:p>
    <w:p w:rsidR="00E95206" w:rsidRDefault="00E95206" w:rsidP="00BD2582">
      <w:pPr>
        <w:pStyle w:val="Prrafodelista"/>
        <w:tabs>
          <w:tab w:val="left" w:pos="2316"/>
        </w:tabs>
        <w:jc w:val="both"/>
      </w:pPr>
      <w:bookmarkStart w:id="0" w:name="_GoBack"/>
      <w:bookmarkEnd w:id="0"/>
    </w:p>
    <w:p w:rsidR="00BD2582" w:rsidRDefault="00BD2582" w:rsidP="00BD2582">
      <w:pPr>
        <w:pStyle w:val="Prrafodelista"/>
        <w:numPr>
          <w:ilvl w:val="0"/>
          <w:numId w:val="11"/>
        </w:numPr>
        <w:tabs>
          <w:tab w:val="left" w:pos="2316"/>
        </w:tabs>
        <w:jc w:val="both"/>
      </w:pPr>
      <w:r>
        <w:lastRenderedPageBreak/>
        <w:t>Para corroborar que la firma se haya guardado correctamente daremos clic en correo nuevo, nos deberá de aparecer la firma de la siguiente manera.</w:t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BD2582" w:rsidRDefault="00BD2582" w:rsidP="00BD2582">
      <w:pPr>
        <w:pStyle w:val="Prrafodelista"/>
        <w:tabs>
          <w:tab w:val="left" w:pos="2316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1BF19272" wp14:editId="1D8BD165">
            <wp:extent cx="3276361" cy="3020060"/>
            <wp:effectExtent l="0" t="0" r="635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5267"/>
                    <a:stretch/>
                  </pic:blipFill>
                  <pic:spPr bwMode="auto">
                    <a:xfrm>
                      <a:off x="0" y="0"/>
                      <a:ext cx="3281376" cy="30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582" w:rsidRDefault="00BD2582" w:rsidP="00BD2582">
      <w:pPr>
        <w:pStyle w:val="Prrafodelista"/>
        <w:tabs>
          <w:tab w:val="left" w:pos="2316"/>
        </w:tabs>
        <w:jc w:val="both"/>
      </w:pPr>
    </w:p>
    <w:p w:rsidR="00D27830" w:rsidRDefault="00D27830" w:rsidP="00D27830">
      <w:pPr>
        <w:tabs>
          <w:tab w:val="left" w:pos="2316"/>
        </w:tabs>
        <w:jc w:val="both"/>
      </w:pPr>
    </w:p>
    <w:p w:rsidR="00D27830" w:rsidRPr="00A53B50" w:rsidRDefault="00D27830" w:rsidP="00D27830">
      <w:pPr>
        <w:tabs>
          <w:tab w:val="left" w:pos="2316"/>
        </w:tabs>
        <w:jc w:val="both"/>
      </w:pPr>
    </w:p>
    <w:sectPr w:rsidR="00D27830" w:rsidRPr="00A53B50" w:rsidSect="00725556">
      <w:headerReference w:type="default" r:id="rId2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FF" w:rsidRDefault="00C456FF" w:rsidP="00D71807">
      <w:pPr>
        <w:spacing w:after="0" w:line="240" w:lineRule="auto"/>
      </w:pPr>
      <w:r>
        <w:separator/>
      </w:r>
    </w:p>
  </w:endnote>
  <w:endnote w:type="continuationSeparator" w:id="0">
    <w:p w:rsidR="00C456FF" w:rsidRDefault="00C456FF" w:rsidP="00D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FF" w:rsidRDefault="00C456FF" w:rsidP="00D71807">
      <w:pPr>
        <w:spacing w:after="0" w:line="240" w:lineRule="auto"/>
      </w:pPr>
      <w:r>
        <w:separator/>
      </w:r>
    </w:p>
  </w:footnote>
  <w:footnote w:type="continuationSeparator" w:id="0">
    <w:p w:rsidR="00C456FF" w:rsidRDefault="00C456FF" w:rsidP="00D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556" w:rsidRDefault="00725556">
    <w:pPr>
      <w:pStyle w:val="Encabezado"/>
      <w:rPr>
        <w:noProof/>
      </w:rPr>
    </w:pPr>
  </w:p>
  <w:p w:rsidR="009A278F" w:rsidRDefault="009A278F" w:rsidP="00725556">
    <w:pPr>
      <w:pStyle w:val="Encabezado"/>
      <w:jc w:val="center"/>
    </w:pPr>
    <w:r w:rsidRPr="00B23276">
      <w:rPr>
        <w:noProof/>
      </w:rPr>
      <w:drawing>
        <wp:inline distT="0" distB="0" distL="0" distR="0" wp14:anchorId="5E71F077" wp14:editId="5422DE65">
          <wp:extent cx="2895600" cy="1040130"/>
          <wp:effectExtent l="0" t="0" r="0" b="0"/>
          <wp:docPr id="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r="48395"/>
                  <a:stretch/>
                </pic:blipFill>
                <pic:spPr bwMode="auto">
                  <a:xfrm>
                    <a:off x="0" y="0"/>
                    <a:ext cx="2896165" cy="10403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A278F" w:rsidRDefault="009A27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9E9"/>
    <w:multiLevelType w:val="hybridMultilevel"/>
    <w:tmpl w:val="AB9899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9C1"/>
    <w:multiLevelType w:val="hybridMultilevel"/>
    <w:tmpl w:val="C2886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4D9F"/>
    <w:multiLevelType w:val="hybridMultilevel"/>
    <w:tmpl w:val="FBC8BB58"/>
    <w:lvl w:ilvl="0" w:tplc="346A14AA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E5231B"/>
    <w:multiLevelType w:val="hybridMultilevel"/>
    <w:tmpl w:val="7AB63B8C"/>
    <w:lvl w:ilvl="0" w:tplc="3E8E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F1494"/>
    <w:multiLevelType w:val="hybridMultilevel"/>
    <w:tmpl w:val="383E0B82"/>
    <w:lvl w:ilvl="0" w:tplc="F89C3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5882"/>
    <w:multiLevelType w:val="hybridMultilevel"/>
    <w:tmpl w:val="7BD071D0"/>
    <w:lvl w:ilvl="0" w:tplc="D0B65B4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447D"/>
    <w:multiLevelType w:val="hybridMultilevel"/>
    <w:tmpl w:val="6DE2F03E"/>
    <w:lvl w:ilvl="0" w:tplc="EEACE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A17B2F"/>
    <w:multiLevelType w:val="hybridMultilevel"/>
    <w:tmpl w:val="2CBC9DEE"/>
    <w:lvl w:ilvl="0" w:tplc="A0682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C31EF"/>
    <w:multiLevelType w:val="hybridMultilevel"/>
    <w:tmpl w:val="C248C1AC"/>
    <w:lvl w:ilvl="0" w:tplc="559A710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43A1E"/>
    <w:multiLevelType w:val="hybridMultilevel"/>
    <w:tmpl w:val="2530EF72"/>
    <w:lvl w:ilvl="0" w:tplc="E5C0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306B6"/>
    <w:multiLevelType w:val="hybridMultilevel"/>
    <w:tmpl w:val="C804D348"/>
    <w:lvl w:ilvl="0" w:tplc="2B583D1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0F68"/>
    <w:multiLevelType w:val="hybridMultilevel"/>
    <w:tmpl w:val="E4343F98"/>
    <w:lvl w:ilvl="0" w:tplc="CE204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65D43"/>
    <w:multiLevelType w:val="hybridMultilevel"/>
    <w:tmpl w:val="C2886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21C5C"/>
    <w:multiLevelType w:val="hybridMultilevel"/>
    <w:tmpl w:val="C2886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47DAE"/>
    <w:multiLevelType w:val="hybridMultilevel"/>
    <w:tmpl w:val="A20664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FF"/>
    <w:rsid w:val="000667EE"/>
    <w:rsid w:val="000B10C2"/>
    <w:rsid w:val="00126B9D"/>
    <w:rsid w:val="00193B26"/>
    <w:rsid w:val="00272311"/>
    <w:rsid w:val="00272A11"/>
    <w:rsid w:val="00281805"/>
    <w:rsid w:val="003863DD"/>
    <w:rsid w:val="00473A1A"/>
    <w:rsid w:val="005037A9"/>
    <w:rsid w:val="0051154F"/>
    <w:rsid w:val="0056118E"/>
    <w:rsid w:val="00581388"/>
    <w:rsid w:val="00642736"/>
    <w:rsid w:val="00646D2E"/>
    <w:rsid w:val="00725556"/>
    <w:rsid w:val="00727AF5"/>
    <w:rsid w:val="007A16EC"/>
    <w:rsid w:val="007D4570"/>
    <w:rsid w:val="009117E1"/>
    <w:rsid w:val="00951B4F"/>
    <w:rsid w:val="00961218"/>
    <w:rsid w:val="009A278F"/>
    <w:rsid w:val="00A006AC"/>
    <w:rsid w:val="00A10B70"/>
    <w:rsid w:val="00A53B50"/>
    <w:rsid w:val="00A56F24"/>
    <w:rsid w:val="00B1227E"/>
    <w:rsid w:val="00B23276"/>
    <w:rsid w:val="00B57E20"/>
    <w:rsid w:val="00B74957"/>
    <w:rsid w:val="00BC1F48"/>
    <w:rsid w:val="00BD2582"/>
    <w:rsid w:val="00C456FF"/>
    <w:rsid w:val="00C81E1B"/>
    <w:rsid w:val="00CE48D3"/>
    <w:rsid w:val="00D02B6D"/>
    <w:rsid w:val="00D27830"/>
    <w:rsid w:val="00D71807"/>
    <w:rsid w:val="00D72E89"/>
    <w:rsid w:val="00D75659"/>
    <w:rsid w:val="00DD6C1B"/>
    <w:rsid w:val="00DE5246"/>
    <w:rsid w:val="00DE7FCC"/>
    <w:rsid w:val="00DF23C6"/>
    <w:rsid w:val="00E95206"/>
    <w:rsid w:val="00EA0679"/>
    <w:rsid w:val="00F30CD8"/>
    <w:rsid w:val="00F43A3D"/>
    <w:rsid w:val="00F528C6"/>
    <w:rsid w:val="00F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472E8A"/>
  <w15:docId w15:val="{19F473AA-ED77-494E-B22C-3AD4E877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807"/>
  </w:style>
  <w:style w:type="paragraph" w:styleId="Piedepgina">
    <w:name w:val="footer"/>
    <w:basedOn w:val="Normal"/>
    <w:link w:val="PiedepginaCar"/>
    <w:uiPriority w:val="99"/>
    <w:unhideWhenUsed/>
    <w:rsid w:val="00D71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807"/>
  </w:style>
  <w:style w:type="paragraph" w:styleId="Textodeglobo">
    <w:name w:val="Balloon Text"/>
    <w:basedOn w:val="Normal"/>
    <w:link w:val="TextodegloboCar"/>
    <w:uiPriority w:val="99"/>
    <w:semiHidden/>
    <w:unhideWhenUsed/>
    <w:rsid w:val="00D7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8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7A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7AF5"/>
    <w:rPr>
      <w:color w:val="800080" w:themeColor="followedHyperlink"/>
      <w:u w:val="single"/>
    </w:rPr>
  </w:style>
  <w:style w:type="paragraph" w:styleId="Sinespaciado">
    <w:name w:val="No Spacing"/>
    <w:aliases w:val="Manuales"/>
    <w:basedOn w:val="Normal"/>
    <w:next w:val="Normal"/>
    <w:uiPriority w:val="1"/>
    <w:qFormat/>
    <w:rsid w:val="00951B4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sucorreo@carlocorinto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mailto:sucorreo@franslux.com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mailto:sucorreo@franslux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acion\Manuales\Documentaci&#243;n%20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Documentación Plantilla</Template>
  <TotalTime>168</TotalTime>
  <Pages>11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Aguilar Acevedo</dc:creator>
  <cp:lastModifiedBy>Juan Pablo Aguilar Acevedo</cp:lastModifiedBy>
  <cp:revision>4</cp:revision>
  <cp:lastPrinted>2014-10-20T17:46:00Z</cp:lastPrinted>
  <dcterms:created xsi:type="dcterms:W3CDTF">2016-09-08T20:35:00Z</dcterms:created>
  <dcterms:modified xsi:type="dcterms:W3CDTF">2016-09-13T15:16:00Z</dcterms:modified>
</cp:coreProperties>
</file>